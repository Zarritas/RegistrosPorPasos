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30601415"/>
        <w:docPartObj>
          <w:docPartGallery w:val="Cover Pages"/>
          <w:docPartUnique/>
        </w:docPartObj>
      </w:sdtPr>
      <w:sdtContent>
        <w:p w14:paraId="1ED2DFBF" w14:textId="4482F3A1" w:rsidR="009E51DF" w:rsidRDefault="009E51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ADE7290" wp14:editId="62DDBF6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4991100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1D7F1DC" w14:textId="7F7528CA" w:rsidR="009E51DF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9E51DF">
                                      <w:rPr>
                                        <w:color w:val="44546A" w:themeColor="text2"/>
                                      </w:rPr>
                                      <w:t>Jesús Lorenzo Limon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DE7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1D7F1DC" w14:textId="7F7528CA" w:rsidR="009E51DF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9E51DF">
                                <w:rPr>
                                  <w:color w:val="44546A" w:themeColor="text2"/>
                                </w:rPr>
                                <w:t>Jesús Lorenzo Limon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0058C84" wp14:editId="1FEC8E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1255C3" w14:textId="77777777" w:rsidR="009E51DF" w:rsidRDefault="009E51D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0058C84" id="Rectángulo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31255C3" w14:textId="77777777" w:rsidR="009E51DF" w:rsidRDefault="009E51D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268986" wp14:editId="4E76B7A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19F2C1" w14:textId="01FA9BD8" w:rsidR="009E51DF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4"/>
                                      <w:szCs w:val="380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9E51DF" w:rsidRPr="009E51DF">
                                      <w:rPr>
                                        <w:color w:val="FFFFFF" w:themeColor="background1"/>
                                        <w:sz w:val="64"/>
                                        <w:szCs w:val="380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1268986" id="Rectángulo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F19F2C1" w14:textId="01FA9BD8" w:rsidR="009E51DF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4"/>
                                <w:szCs w:val="380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9E51DF" w:rsidRPr="009E51DF">
                                <w:rPr>
                                  <w:color w:val="FFFFFF" w:themeColor="background1"/>
                                  <w:sz w:val="64"/>
                                  <w:szCs w:val="380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FDFE0" wp14:editId="4DEC71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188595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13C2652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C2E05B" wp14:editId="39AE074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5217795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A304F1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7432FE" wp14:editId="3D5B2E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2426970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2646680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CD03EE2" w14:textId="06EAEFD2" w:rsidR="009E51DF" w:rsidRPr="009E51DF" w:rsidRDefault="003809A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Memoria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C093B8A" w14:textId="433C9BBC" w:rsidR="009E51DF" w:rsidRDefault="009E51D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047432FE" id="Cuadro de texto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CD03EE2" w14:textId="06EAEFD2" w:rsidR="009E51DF" w:rsidRPr="009E51DF" w:rsidRDefault="003809A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Memoria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C093B8A" w14:textId="433C9BBC" w:rsidR="009E51DF" w:rsidRDefault="009E51DF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1469C6D" w14:textId="77777777" w:rsidR="003809A8" w:rsidRDefault="003809A8">
          <w:pPr>
            <w:spacing w:before="0" w:line="259" w:lineRule="auto"/>
            <w:sectPr w:rsidR="003809A8" w:rsidSect="009E51DF">
              <w:pgSz w:w="8400" w:h="11910"/>
              <w:pgMar w:top="919" w:right="567" w:bottom="737" w:left="851" w:header="369" w:footer="403" w:gutter="0"/>
              <w:pgNumType w:start="0"/>
              <w:cols w:space="708"/>
              <w:titlePg/>
              <w:docGrid w:linePitch="299"/>
            </w:sectPr>
          </w:pPr>
        </w:p>
        <w:p w14:paraId="09F7DDF9" w14:textId="4190363A" w:rsidR="009E51DF" w:rsidRDefault="00000000">
          <w:pPr>
            <w:spacing w:before="0" w:line="259" w:lineRule="auto"/>
          </w:pPr>
        </w:p>
      </w:sdtContent>
    </w:sdt>
    <w:p w14:paraId="08928CAF" w14:textId="103BED71" w:rsidR="00C6704F" w:rsidRPr="00B10A67" w:rsidRDefault="009E51DF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Autor:</w:t>
      </w:r>
      <w:r w:rsidRPr="00B10A67">
        <w:rPr>
          <w:sz w:val="24"/>
          <w:szCs w:val="36"/>
        </w:rPr>
        <w:t xml:space="preserve"> </w:t>
      </w:r>
      <w:r w:rsidR="00B10A67">
        <w:rPr>
          <w:sz w:val="24"/>
          <w:szCs w:val="36"/>
        </w:rPr>
        <w:t>Jesús Lorenzo Limón</w:t>
      </w:r>
    </w:p>
    <w:p w14:paraId="63C1F955" w14:textId="039A738A" w:rsidR="009E51DF" w:rsidRDefault="009E51DF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Tiempo invertido:</w:t>
      </w:r>
      <w:r w:rsidRPr="00B10A67">
        <w:rPr>
          <w:sz w:val="24"/>
          <w:szCs w:val="36"/>
        </w:rPr>
        <w:t xml:space="preserve"> </w:t>
      </w:r>
      <w:r w:rsidR="00B10A67">
        <w:rPr>
          <w:sz w:val="24"/>
          <w:szCs w:val="36"/>
        </w:rPr>
        <w:t>24 horas</w:t>
      </w:r>
    </w:p>
    <w:p w14:paraId="11CD463F" w14:textId="1BAEC18F" w:rsidR="00B10A67" w:rsidRDefault="00B10A67">
      <w:pPr>
        <w:rPr>
          <w:sz w:val="24"/>
          <w:szCs w:val="36"/>
        </w:rPr>
      </w:pPr>
      <w:r>
        <w:rPr>
          <w:sz w:val="24"/>
          <w:szCs w:val="36"/>
        </w:rPr>
        <w:tab/>
        <w:t>Desglose de tiempo invertido:</w:t>
      </w:r>
    </w:p>
    <w:p w14:paraId="71CC737A" w14:textId="0EBE0FDA" w:rsidR="00B10A67" w:rsidRDefault="00B10A67">
      <w:pPr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  <w:t>Java: 19 horas 34 min (80.59%)</w:t>
      </w:r>
    </w:p>
    <w:p w14:paraId="5841B0E5" w14:textId="750029C7" w:rsidR="00B10A67" w:rsidRDefault="00B10A67">
      <w:pPr>
        <w:rPr>
          <w:sz w:val="24"/>
          <w:szCs w:val="36"/>
        </w:rPr>
      </w:pPr>
      <w:r>
        <w:rPr>
          <w:sz w:val="24"/>
          <w:szCs w:val="36"/>
        </w:rPr>
        <w:tab/>
      </w:r>
      <w:r>
        <w:rPr>
          <w:sz w:val="24"/>
          <w:szCs w:val="36"/>
        </w:rPr>
        <w:tab/>
        <w:t>HTML: 4 horas 15 minutos (17.51%)</w:t>
      </w:r>
    </w:p>
    <w:p w14:paraId="2E0A3E5E" w14:textId="50193D42" w:rsidR="00B10A67" w:rsidRDefault="00B10A67" w:rsidP="00B10A67">
      <w:pPr>
        <w:ind w:left="708" w:firstLine="708"/>
        <w:rPr>
          <w:sz w:val="24"/>
          <w:szCs w:val="36"/>
        </w:rPr>
      </w:pPr>
      <w:r>
        <w:rPr>
          <w:sz w:val="24"/>
          <w:szCs w:val="36"/>
        </w:rPr>
        <w:t xml:space="preserve">Otros: </w:t>
      </w:r>
      <w:r w:rsidR="00812AD0">
        <w:rPr>
          <w:sz w:val="24"/>
          <w:szCs w:val="36"/>
        </w:rPr>
        <w:t>26 minutos (1.9%)</w:t>
      </w:r>
    </w:p>
    <w:p w14:paraId="5BAB0424" w14:textId="0A54A04B" w:rsidR="009E51DF" w:rsidRPr="00B10A67" w:rsidRDefault="009E51DF" w:rsidP="00B10A67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Entorno de desarrollo:</w:t>
      </w:r>
      <w:r w:rsidRPr="00B10A67">
        <w:rPr>
          <w:sz w:val="24"/>
          <w:szCs w:val="36"/>
        </w:rPr>
        <w:t xml:space="preserve"> </w:t>
      </w:r>
      <w:r w:rsidR="00B10A67">
        <w:rPr>
          <w:sz w:val="24"/>
          <w:szCs w:val="36"/>
        </w:rPr>
        <w:t>IntelliJ</w:t>
      </w:r>
    </w:p>
    <w:p w14:paraId="2779126C" w14:textId="326C99EC" w:rsidR="009E51DF" w:rsidRPr="00B10A67" w:rsidRDefault="009E51DF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Navegadores:</w:t>
      </w:r>
      <w:r w:rsidRPr="00B10A67">
        <w:rPr>
          <w:sz w:val="24"/>
          <w:szCs w:val="36"/>
        </w:rPr>
        <w:t xml:space="preserve"> </w:t>
      </w:r>
      <w:r w:rsidR="00B10A67">
        <w:rPr>
          <w:sz w:val="24"/>
          <w:szCs w:val="36"/>
        </w:rPr>
        <w:t>Firefox</w:t>
      </w:r>
    </w:p>
    <w:p w14:paraId="381872AA" w14:textId="37B045B7" w:rsidR="00B10A67" w:rsidRPr="00B10A67" w:rsidRDefault="009E51DF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Ruta</w:t>
      </w:r>
      <w:r w:rsidR="00B10A67">
        <w:rPr>
          <w:rStyle w:val="cabecerastitulosnoIniceCar"/>
          <w:sz w:val="24"/>
          <w:szCs w:val="96"/>
        </w:rPr>
        <w:t>s</w:t>
      </w:r>
      <w:r w:rsidRPr="00B10A67">
        <w:rPr>
          <w:rStyle w:val="cabecerastitulosnoIniceCar"/>
          <w:sz w:val="24"/>
          <w:szCs w:val="96"/>
        </w:rPr>
        <w:t>:</w:t>
      </w:r>
      <w:r w:rsidRPr="00B10A67">
        <w:rPr>
          <w:sz w:val="24"/>
          <w:szCs w:val="36"/>
        </w:rPr>
        <w:t xml:space="preserve"> </w:t>
      </w:r>
      <w:r w:rsidR="00B10A67">
        <w:rPr>
          <w:sz w:val="24"/>
          <w:szCs w:val="36"/>
        </w:rPr>
        <w:t>/RegistroPorPasos/DatosUsuario | /</w:t>
      </w:r>
      <w:r w:rsidR="00812AD0" w:rsidRPr="00812AD0">
        <w:rPr>
          <w:sz w:val="24"/>
          <w:szCs w:val="36"/>
        </w:rPr>
        <w:t>InicioSesion/Usuario</w:t>
      </w:r>
    </w:p>
    <w:p w14:paraId="7B2704D1" w14:textId="36CE7C9F" w:rsidR="00633EA5" w:rsidRPr="00B10A67" w:rsidRDefault="00633EA5">
      <w:pPr>
        <w:rPr>
          <w:sz w:val="24"/>
          <w:szCs w:val="36"/>
        </w:rPr>
      </w:pPr>
      <w:r w:rsidRPr="00B10A67">
        <w:rPr>
          <w:rStyle w:val="cabecerastitulosnoIniceCar"/>
          <w:sz w:val="24"/>
          <w:szCs w:val="96"/>
        </w:rPr>
        <w:t>Proyecto</w:t>
      </w:r>
      <w:r w:rsidRPr="00B10A67">
        <w:rPr>
          <w:sz w:val="24"/>
          <w:szCs w:val="36"/>
        </w:rPr>
        <w:t xml:space="preserve"> </w:t>
      </w:r>
      <w:r w:rsidRPr="00B10A67">
        <w:rPr>
          <w:rStyle w:val="cabecerastitulosnoIniceCar"/>
          <w:sz w:val="24"/>
          <w:szCs w:val="96"/>
        </w:rPr>
        <w:t>en GitHub:</w:t>
      </w:r>
      <w:r w:rsidRPr="00B10A67">
        <w:rPr>
          <w:sz w:val="24"/>
          <w:szCs w:val="36"/>
        </w:rPr>
        <w:t xml:space="preserve"> </w:t>
      </w:r>
      <w:r w:rsidR="00812AD0" w:rsidRPr="00812AD0">
        <w:rPr>
          <w:sz w:val="24"/>
          <w:szCs w:val="36"/>
        </w:rPr>
        <w:t>https://github.com/Zarritas/RegistrosPorPasos.git</w:t>
      </w:r>
    </w:p>
    <w:tbl>
      <w:tblPr>
        <w:tblStyle w:val="Tablaconcuadrcula4-nfasis1"/>
        <w:tblW w:w="16825" w:type="dxa"/>
        <w:tblInd w:w="-6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77"/>
        <w:gridCol w:w="4423"/>
        <w:gridCol w:w="9425"/>
      </w:tblGrid>
      <w:tr w:rsidR="00B10A67" w:rsidRPr="003809A8" w14:paraId="33FC0928" w14:textId="77777777" w:rsidTr="00B10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2C0D3735" w14:textId="2A94D110" w:rsidR="009E51DF" w:rsidRPr="00AD2FA7" w:rsidRDefault="009E51DF" w:rsidP="009E51DF">
            <w:pPr>
              <w:jc w:val="center"/>
              <w:rPr>
                <w:sz w:val="30"/>
                <w:szCs w:val="30"/>
              </w:rPr>
            </w:pPr>
            <w:r w:rsidRPr="00AD2FA7">
              <w:rPr>
                <w:sz w:val="30"/>
                <w:szCs w:val="30"/>
              </w:rPr>
              <w:t>Nombre del controlador</w:t>
            </w:r>
          </w:p>
        </w:tc>
        <w:tc>
          <w:tcPr>
            <w:tcW w:w="44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120BA9B3" w14:textId="1B277E7E" w:rsidR="009E51DF" w:rsidRPr="00AD2FA7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30"/>
              </w:rPr>
            </w:pPr>
            <w:r w:rsidRPr="00AD2FA7">
              <w:rPr>
                <w:sz w:val="30"/>
                <w:szCs w:val="30"/>
              </w:rPr>
              <w:t>Mapeo controlador</w:t>
            </w:r>
          </w:p>
        </w:tc>
        <w:tc>
          <w:tcPr>
            <w:tcW w:w="9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  <w:vAlign w:val="center"/>
          </w:tcPr>
          <w:p w14:paraId="6479E967" w14:textId="0235F781" w:rsidR="009E51DF" w:rsidRPr="00AD2FA7" w:rsidRDefault="009E51DF" w:rsidP="009E51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0"/>
                <w:szCs w:val="48"/>
              </w:rPr>
            </w:pPr>
            <w:r w:rsidRPr="00AD2FA7">
              <w:rPr>
                <w:sz w:val="30"/>
                <w:szCs w:val="48"/>
              </w:rPr>
              <w:t>Cabecera método</w:t>
            </w:r>
          </w:p>
        </w:tc>
      </w:tr>
      <w:tr w:rsidR="00AD2FA7" w:rsidRPr="003809A8" w14:paraId="52AC660D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shd w:val="clear" w:color="auto" w:fill="FFFFFF" w:themeFill="background1"/>
            <w:vAlign w:val="center"/>
          </w:tcPr>
          <w:p w14:paraId="66F81D38" w14:textId="3517AE2E" w:rsidR="00AD2FA7" w:rsidRPr="00B10A67" w:rsidRDefault="00B10A67" w:rsidP="00B10A67">
            <w:pPr>
              <w:pStyle w:val="HTMLconformatoprevio"/>
              <w:shd w:val="clear" w:color="auto" w:fill="1E1F22"/>
              <w:jc w:val="center"/>
              <w:rPr>
                <w:b w:val="0"/>
                <w:bCs w:val="0"/>
                <w:color w:val="B3AE60"/>
              </w:rPr>
            </w:pPr>
            <w:r w:rsidRPr="00AD2FA7">
              <w:rPr>
                <w:color w:val="B3AE60"/>
              </w:rPr>
              <w:t>ControladorRegistro</w:t>
            </w:r>
          </w:p>
        </w:tc>
        <w:tc>
          <w:tcPr>
            <w:tcW w:w="4423" w:type="dxa"/>
            <w:vMerge w:val="restart"/>
            <w:shd w:val="clear" w:color="auto" w:fill="FFFFFF" w:themeFill="background1"/>
            <w:vAlign w:val="center"/>
          </w:tcPr>
          <w:p w14:paraId="5785D771" w14:textId="6E505B41" w:rsidR="00AD2FA7" w:rsidRPr="00AD2FA7" w:rsidRDefault="00AD2FA7" w:rsidP="00AD2FA7">
            <w:pPr>
              <w:pStyle w:val="HTMLconformatoprevio"/>
              <w:shd w:val="clear" w:color="auto" w:fill="1E1F2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@RequestMapping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"RegistroPorPasos"</w:t>
            </w:r>
            <w:r>
              <w:rPr>
                <w:color w:val="E8BA36"/>
              </w:rPr>
              <w:t>)</w:t>
            </w:r>
          </w:p>
        </w:tc>
        <w:tc>
          <w:tcPr>
            <w:tcW w:w="9425" w:type="dxa"/>
            <w:shd w:val="clear" w:color="auto" w:fill="FFFFFF" w:themeFill="background1"/>
          </w:tcPr>
          <w:p w14:paraId="5FD39B20" w14:textId="77777777" w:rsidR="00AD2FA7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E8BA36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"DatosUsuario"</w:t>
            </w:r>
            <w:r>
              <w:rPr>
                <w:color w:val="E8BA36"/>
              </w:rPr>
              <w:t>)</w:t>
            </w:r>
          </w:p>
          <w:p w14:paraId="47B52253" w14:textId="77777777" w:rsidR="00AD2FA7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datosUsuarioGet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t xml:space="preserve"> </w:t>
            </w:r>
            <w:r>
              <w:rPr>
                <w:color w:val="B3AE60"/>
              </w:rPr>
              <w:t>@ModelAttribute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 xml:space="preserve">Usuario </w:t>
            </w:r>
            <w:proofErr w:type="spellStart"/>
            <w:r>
              <w:rPr>
                <w:color w:val="BCBEC4"/>
              </w:rPr>
              <w:t>usuario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t xml:space="preserve"> </w:t>
            </w:r>
          </w:p>
          <w:p w14:paraId="44A6EBAF" w14:textId="50221CBB" w:rsidR="00AD2FA7" w:rsidRPr="003809A8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CBEC4"/>
              </w:rPr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58915ABE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269C7774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5B9F7302" w14:textId="77777777" w:rsidR="00AD2FA7" w:rsidRPr="003809A8" w:rsidRDefault="00AD2FA7" w:rsidP="00AD2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5F50EE21" w14:textId="7863A455" w:rsidR="00AD2FA7" w:rsidRDefault="00AD2FA7" w:rsidP="003809A8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@PostMapping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"DatosUsuario"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datosUsuarioPost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t xml:space="preserve"> </w:t>
            </w:r>
            <w:r>
              <w:rPr>
                <w:color w:val="B3AE60"/>
              </w:rPr>
              <w:t>@Validated</w:t>
            </w:r>
            <w:r>
              <w:rPr>
                <w:color w:val="54A857"/>
              </w:rPr>
              <w:t>({</w:t>
            </w:r>
            <w:r>
              <w:rPr>
                <w:color w:val="BCBEC4"/>
              </w:rPr>
              <w:t>GrupoDatosUsuario.</w:t>
            </w:r>
            <w:r>
              <w:rPr>
                <w:color w:val="CF8E6D"/>
              </w:rPr>
              <w:t>class</w:t>
            </w:r>
            <w:r>
              <w:rPr>
                <w:color w:val="54A857"/>
              </w:rPr>
              <w:t>})</w:t>
            </w:r>
            <w:r>
              <w:rPr>
                <w:color w:val="B3AE60"/>
              </w:rPr>
              <w:t>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 xml:space="preserve">Usuario </w:t>
            </w:r>
            <w:proofErr w:type="spellStart"/>
            <w:r>
              <w:rPr>
                <w:color w:val="BCBEC4"/>
              </w:rPr>
              <w:t>usuario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t xml:space="preserve"> </w:t>
            </w:r>
          </w:p>
          <w:p w14:paraId="0F0BF3B7" w14:textId="6D57E09E" w:rsidR="00AD2FA7" w:rsidRPr="003809A8" w:rsidRDefault="00AD2FA7" w:rsidP="003809A8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CBEC4"/>
              </w:rPr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2C42A14F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72F9841C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694E29AB" w14:textId="77777777" w:rsidR="00AD2FA7" w:rsidRPr="003809A8" w:rsidRDefault="00AD2FA7" w:rsidP="00AD2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0AD57381" w14:textId="77777777" w:rsidR="00AD2FA7" w:rsidRDefault="00AD2FA7" w:rsidP="003809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</w:pPr>
            <w:r w:rsidRPr="003809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s-ES" w:eastAsia="es-ES"/>
              </w:rPr>
              <w:t>@GetMapping</w:t>
            </w:r>
            <w:r w:rsidRPr="003809A8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s-ES" w:eastAsia="es-ES"/>
              </w:rPr>
              <w:t>(</w:t>
            </w:r>
            <w:r w:rsidRPr="003809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s-ES" w:eastAsia="es-ES"/>
              </w:rPr>
              <w:t>"DatosPersonales"</w:t>
            </w:r>
            <w:r w:rsidRPr="003809A8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s-ES" w:eastAsia="es-ES"/>
              </w:rPr>
              <w:t>)</w:t>
            </w:r>
            <w:r w:rsidRPr="003809A8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s-ES" w:eastAsia="es-ES"/>
              </w:rPr>
              <w:br/>
            </w:r>
            <w:r w:rsidRPr="003809A8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s-ES" w:eastAsia="es-ES"/>
              </w:rPr>
              <w:t xml:space="preserve">public </w:t>
            </w:r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 xml:space="preserve">String </w:t>
            </w:r>
            <w:r w:rsidRPr="003809A8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s-ES" w:eastAsia="es-ES"/>
              </w:rPr>
              <w:t>datosPersonalesGet</w:t>
            </w:r>
            <w:r w:rsidRPr="003809A8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s-ES" w:eastAsia="es-ES"/>
              </w:rPr>
              <w:t>(</w:t>
            </w:r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>Model modelo,</w:t>
            </w:r>
          </w:p>
          <w:p w14:paraId="6355FD12" w14:textId="77777777" w:rsidR="00AD2FA7" w:rsidRDefault="00AD2FA7" w:rsidP="003809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</w:pPr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 xml:space="preserve"> HttpSession session,</w:t>
            </w:r>
          </w:p>
          <w:p w14:paraId="45F40F74" w14:textId="77777777" w:rsidR="00AD2FA7" w:rsidRDefault="00AD2FA7" w:rsidP="003809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</w:pPr>
            <w:r w:rsidRPr="003809A8">
              <w:rPr>
                <w:rFonts w:ascii="Courier New" w:eastAsia="Times New Roman" w:hAnsi="Courier New" w:cs="Courier New"/>
                <w:color w:val="B3AE60"/>
                <w:sz w:val="20"/>
                <w:szCs w:val="20"/>
                <w:lang w:val="es-ES" w:eastAsia="es-ES"/>
              </w:rPr>
              <w:t>@ModelAttribute</w:t>
            </w:r>
            <w:r w:rsidRPr="003809A8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s-ES" w:eastAsia="es-ES"/>
              </w:rPr>
              <w:t>(</w:t>
            </w:r>
            <w:r w:rsidRPr="003809A8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s-ES" w:eastAsia="es-ES"/>
              </w:rPr>
              <w:t>"usuario"</w:t>
            </w:r>
            <w:r w:rsidRPr="003809A8">
              <w:rPr>
                <w:rFonts w:ascii="Courier New" w:eastAsia="Times New Roman" w:hAnsi="Courier New" w:cs="Courier New"/>
                <w:color w:val="54A857"/>
                <w:sz w:val="20"/>
                <w:szCs w:val="20"/>
                <w:lang w:val="es-ES" w:eastAsia="es-ES"/>
              </w:rPr>
              <w:t xml:space="preserve">) </w:t>
            </w:r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 xml:space="preserve">Usuario </w:t>
            </w:r>
            <w:proofErr w:type="spellStart"/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>usuario</w:t>
            </w:r>
            <w:proofErr w:type="spellEnd"/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>,</w:t>
            </w:r>
          </w:p>
          <w:p w14:paraId="76A17CEE" w14:textId="7FE66D17" w:rsidR="00AD2FA7" w:rsidRPr="003809A8" w:rsidRDefault="00AD2FA7" w:rsidP="003809A8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</w:pPr>
            <w:r w:rsidRPr="003809A8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s-ES" w:eastAsia="es-ES"/>
              </w:rPr>
              <w:t xml:space="preserve"> BindingResult resultadoVinculadoParametros</w:t>
            </w:r>
            <w:r w:rsidRPr="003809A8">
              <w:rPr>
                <w:rFonts w:ascii="Courier New" w:eastAsia="Times New Roman" w:hAnsi="Courier New" w:cs="Courier New"/>
                <w:color w:val="E8BA36"/>
                <w:sz w:val="20"/>
                <w:szCs w:val="20"/>
                <w:lang w:val="es-ES" w:eastAsia="es-ES"/>
              </w:rPr>
              <w:t>)</w:t>
            </w:r>
          </w:p>
        </w:tc>
      </w:tr>
      <w:tr w:rsidR="00AD2FA7" w:rsidRPr="003809A8" w14:paraId="336C3A6B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7B0A57D9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56D922F5" w14:textId="77777777" w:rsidR="00AD2FA7" w:rsidRPr="003809A8" w:rsidRDefault="00AD2FA7" w:rsidP="00AD2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66BF9772" w14:textId="77777777" w:rsid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@PostMapping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"DatosPersonales"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datosPersonalesPost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</w:p>
          <w:p w14:paraId="731360BF" w14:textId="77777777" w:rsid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@Validated</w:t>
            </w:r>
            <w:r>
              <w:rPr>
                <w:color w:val="54A857"/>
              </w:rPr>
              <w:t>({</w:t>
            </w:r>
            <w:r>
              <w:rPr>
                <w:color w:val="BCBEC4"/>
              </w:rPr>
              <w:t>GrupoDatosPersonales.</w:t>
            </w:r>
            <w:r>
              <w:rPr>
                <w:color w:val="CF8E6D"/>
              </w:rPr>
              <w:t>class</w:t>
            </w:r>
            <w:r>
              <w:rPr>
                <w:color w:val="54A857"/>
              </w:rPr>
              <w:t>})</w:t>
            </w:r>
            <w:r>
              <w:rPr>
                <w:color w:val="B3AE60"/>
              </w:rPr>
              <w:t>@ModelAttribute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 xml:space="preserve">Usuario </w:t>
            </w:r>
            <w:proofErr w:type="spellStart"/>
            <w:r>
              <w:rPr>
                <w:color w:val="BCBEC4"/>
              </w:rPr>
              <w:t>usuario</w:t>
            </w:r>
            <w:proofErr w:type="spellEnd"/>
            <w:r>
              <w:rPr>
                <w:color w:val="BCBEC4"/>
              </w:rPr>
              <w:t>,</w:t>
            </w:r>
          </w:p>
          <w:p w14:paraId="631EE60C" w14:textId="49736BBC" w:rsidR="00AD2FA7" w:rsidRPr="003809A8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3AE60"/>
              </w:rPr>
            </w:pPr>
            <w:r>
              <w:rPr>
                <w:color w:val="BCBEC4"/>
              </w:rPr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4D9F0BE2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38C403DD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52D500D0" w14:textId="77777777" w:rsidR="00AD2FA7" w:rsidRPr="003809A8" w:rsidRDefault="00AD2FA7" w:rsidP="00AD2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319CE1D4" w14:textId="77777777" w:rsidR="00AD2FA7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"DatosProfesionales"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datosProfesionalesGet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Model modelo,</w:t>
            </w:r>
          </w:p>
          <w:p w14:paraId="07F4A427" w14:textId="77777777" w:rsidR="00AD2FA7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CBEC4"/>
              </w:rPr>
              <w:t>HttpSession session,</w:t>
            </w:r>
          </w:p>
          <w:p w14:paraId="64E6A648" w14:textId="77777777" w:rsidR="00AD2FA7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>Usuario usuario,</w:t>
            </w:r>
          </w:p>
          <w:p w14:paraId="508D08FF" w14:textId="1F8C5006" w:rsidR="00AD2FA7" w:rsidRPr="003809A8" w:rsidRDefault="00AD2FA7" w:rsidP="003809A8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CBEC4"/>
              </w:rPr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4F7A6C37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2074A957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3691381C" w14:textId="77777777" w:rsidR="00AD2FA7" w:rsidRPr="003809A8" w:rsidRDefault="00AD2FA7" w:rsidP="00AD2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7C226B47" w14:textId="0DBD9723" w:rsid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3AE60"/>
              </w:rPr>
            </w:pPr>
            <w:r>
              <w:rPr>
                <w:color w:val="B3AE60"/>
              </w:rPr>
              <w:t>@PostMapping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"DatosProfesionales"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datosProfesionalesPost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@Validated</w:t>
            </w:r>
            <w:r>
              <w:rPr>
                <w:color w:val="54A857"/>
              </w:rPr>
              <w:t>({</w:t>
            </w:r>
            <w:r>
              <w:rPr>
                <w:color w:val="BCBEC4"/>
              </w:rPr>
              <w:t>GrupoDatosProfesionales.</w:t>
            </w:r>
            <w:r>
              <w:rPr>
                <w:color w:val="CF8E6D"/>
              </w:rPr>
              <w:t>class</w:t>
            </w:r>
            <w:r>
              <w:rPr>
                <w:color w:val="54A857"/>
              </w:rPr>
              <w:t xml:space="preserve">}) </w:t>
            </w:r>
            <w:r>
              <w:rPr>
                <w:color w:val="B3AE60"/>
              </w:rPr>
              <w:t>@ModelAttribute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 xml:space="preserve">Usuario </w:t>
            </w:r>
            <w:proofErr w:type="spellStart"/>
            <w:r>
              <w:rPr>
                <w:color w:val="BCBEC4"/>
              </w:rPr>
              <w:t>usuario</w:t>
            </w:r>
            <w:proofErr w:type="spellEnd"/>
            <w:r>
              <w:rPr>
                <w:color w:val="BCBEC4"/>
              </w:rPr>
              <w:t>,</w:t>
            </w:r>
            <w:r>
              <w:rPr>
                <w:color w:val="BCBEC4"/>
              </w:rPr>
              <w:br/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4E7A26D1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12E73BD9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4BEF9F24" w14:textId="77777777" w:rsidR="00AD2FA7" w:rsidRPr="003809A8" w:rsidRDefault="00AD2FA7" w:rsidP="00AD2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42B90178" w14:textId="56C26E37" w:rsidR="00AD2FA7" w:rsidRDefault="00AD2FA7" w:rsidP="00AD2FA7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3AE60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"Resumen"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resumen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@ModelAttribute</w:t>
            </w:r>
            <w:r>
              <w:rPr>
                <w:color w:val="54A857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>Usuario usuario,</w:t>
            </w:r>
            <w:r>
              <w:rPr>
                <w:color w:val="BCBEC4"/>
              </w:rPr>
              <w:br/>
              <w:t>BindingResult resultadoVinculadoParametros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4349C5C3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5A6FFB2C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1503A0AD" w14:textId="77777777" w:rsidR="00AD2FA7" w:rsidRPr="003809A8" w:rsidRDefault="00AD2FA7" w:rsidP="00AD2F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4737D095" w14:textId="0B909641" w:rsid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3AE60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"VueltaInicio"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Limpiar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534876C1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  <w:vAlign w:val="center"/>
          </w:tcPr>
          <w:p w14:paraId="1E99E0A4" w14:textId="77777777" w:rsidR="00AD2FA7" w:rsidRPr="003809A8" w:rsidRDefault="00AD2FA7" w:rsidP="00AD2FA7">
            <w:pPr>
              <w:jc w:val="center"/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  <w:vAlign w:val="center"/>
          </w:tcPr>
          <w:p w14:paraId="104BA722" w14:textId="77777777" w:rsidR="00AD2FA7" w:rsidRPr="003809A8" w:rsidRDefault="00AD2FA7" w:rsidP="00AD2F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415775A1" w14:textId="55F8B3B1" w:rsidR="00AD2FA7" w:rsidRPr="00AD2FA7" w:rsidRDefault="00AD2FA7" w:rsidP="00AD2FA7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"NuevoUsuario"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nuevoUsuario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2777C28C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 w:val="restart"/>
            <w:shd w:val="clear" w:color="auto" w:fill="FFFFFF" w:themeFill="background1"/>
            <w:vAlign w:val="center"/>
          </w:tcPr>
          <w:p w14:paraId="24B11FFC" w14:textId="274399F9" w:rsidR="00B10A67" w:rsidRPr="00AD2FA7" w:rsidRDefault="00B10A67" w:rsidP="00AD2FA7">
            <w:pPr>
              <w:pStyle w:val="HTMLconformatoprevio"/>
              <w:shd w:val="clear" w:color="auto" w:fill="1E1F22"/>
              <w:jc w:val="center"/>
              <w:rPr>
                <w:color w:val="B3AE60"/>
              </w:rPr>
            </w:pPr>
            <w:proofErr w:type="spellStart"/>
            <w:r w:rsidRPr="00AD2FA7">
              <w:rPr>
                <w:color w:val="B3AE60"/>
              </w:rPr>
              <w:t>ControladorInicioSesion</w:t>
            </w:r>
            <w:proofErr w:type="spellEnd"/>
          </w:p>
        </w:tc>
        <w:tc>
          <w:tcPr>
            <w:tcW w:w="4423" w:type="dxa"/>
            <w:vMerge w:val="restart"/>
            <w:shd w:val="clear" w:color="auto" w:fill="FFFFFF" w:themeFill="background1"/>
            <w:vAlign w:val="center"/>
          </w:tcPr>
          <w:p w14:paraId="3A24CB2F" w14:textId="446BA1C1" w:rsidR="00AD2FA7" w:rsidRPr="00AD2FA7" w:rsidRDefault="00AD2FA7" w:rsidP="00AD2FA7">
            <w:pPr>
              <w:pStyle w:val="HTMLconformatoprevio"/>
              <w:shd w:val="clear" w:color="auto" w:fill="1E1F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@RequestMapping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"InicioSesion"</w:t>
            </w:r>
            <w:r>
              <w:rPr>
                <w:color w:val="E8BA36"/>
              </w:rPr>
              <w:t>)</w:t>
            </w:r>
          </w:p>
        </w:tc>
        <w:tc>
          <w:tcPr>
            <w:tcW w:w="9425" w:type="dxa"/>
            <w:shd w:val="clear" w:color="auto" w:fill="FFFFFF" w:themeFill="background1"/>
          </w:tcPr>
          <w:p w14:paraId="30938C3D" w14:textId="23D255F7" w:rsidR="00AD2FA7" w:rsidRP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usuarioGet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Model modelo,</w:t>
            </w:r>
            <w:r>
              <w:rPr>
                <w:color w:val="BCBEC4"/>
              </w:rPr>
              <w:br/>
              <w:t>ArrayList</w:t>
            </w:r>
            <w:r>
              <w:rPr>
                <w:color w:val="E8BA36"/>
              </w:rPr>
              <w:t>&lt;</w:t>
            </w:r>
            <w:r>
              <w:rPr>
                <w:color w:val="BCBEC4"/>
              </w:rPr>
              <w:t>String</w:t>
            </w:r>
            <w:r>
              <w:rPr>
                <w:color w:val="E8BA36"/>
              </w:rPr>
              <w:t xml:space="preserve">&gt; </w:t>
            </w:r>
            <w:r>
              <w:rPr>
                <w:color w:val="BCBEC4"/>
              </w:rPr>
              <w:t>usuarios_registrados,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@CookieValue</w:t>
            </w:r>
            <w:r>
              <w:rPr>
                <w:color w:val="54A857"/>
              </w:rPr>
              <w:t>(</w:t>
            </w:r>
            <w:r>
              <w:rPr>
                <w:color w:val="BCBEC4"/>
              </w:rPr>
              <w:t xml:space="preserve">value = </w:t>
            </w:r>
            <w:r>
              <w:rPr>
                <w:color w:val="6AAB73"/>
              </w:rPr>
              <w:t>"usuario_cookie"</w:t>
            </w:r>
            <w:r>
              <w:rPr>
                <w:color w:val="BCBEC4"/>
              </w:rPr>
              <w:t xml:space="preserve">, defaultValue = </w:t>
            </w:r>
            <w:r>
              <w:rPr>
                <w:color w:val="6AAB73"/>
              </w:rPr>
              <w:t>""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>String contenidoCookie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33E089A0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</w:tcPr>
          <w:p w14:paraId="27B63C76" w14:textId="77777777" w:rsidR="00AD2FA7" w:rsidRPr="003809A8" w:rsidRDefault="00AD2FA7">
            <w:pPr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</w:tcPr>
          <w:p w14:paraId="153A49FF" w14:textId="77777777" w:rsidR="00AD2FA7" w:rsidRPr="003809A8" w:rsidRDefault="00AD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783567EB" w14:textId="309D8A96" w:rsidR="00AD2FA7" w:rsidRPr="00AD2FA7" w:rsidRDefault="00AD2FA7" w:rsidP="00AD2FA7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@PostMapping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"Usuario"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usuarioPost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 xml:space="preserve">@RequestParam </w:t>
            </w:r>
            <w:r>
              <w:rPr>
                <w:color w:val="BCBEC4"/>
              </w:rPr>
              <w:t>String usuario,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@RequestParam</w:t>
            </w:r>
            <w:r>
              <w:rPr>
                <w:color w:val="54A857"/>
              </w:rPr>
              <w:t>(</w:t>
            </w:r>
            <w:r>
              <w:rPr>
                <w:color w:val="BCBEC4"/>
              </w:rPr>
              <w:t xml:space="preserve">value = </w:t>
            </w:r>
            <w:r>
              <w:rPr>
                <w:color w:val="6AAB73"/>
              </w:rPr>
              <w:t>"usuarios_registrados"</w:t>
            </w:r>
            <w:r>
              <w:rPr>
                <w:color w:val="BCBEC4"/>
              </w:rPr>
              <w:t xml:space="preserve">,required = </w:t>
            </w:r>
            <w:r>
              <w:rPr>
                <w:color w:val="CF8E6D"/>
              </w:rPr>
              <w:t>false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>String usuarios_registrados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7B6A07F6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</w:tcPr>
          <w:p w14:paraId="3BECEB1D" w14:textId="77777777" w:rsidR="00AD2FA7" w:rsidRPr="003809A8" w:rsidRDefault="00AD2FA7">
            <w:pPr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</w:tcPr>
          <w:p w14:paraId="0B048A09" w14:textId="77777777" w:rsidR="00AD2FA7" w:rsidRPr="003809A8" w:rsidRDefault="00AD2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48302E38" w14:textId="7AF39750" w:rsidR="00AD2FA7" w:rsidRP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"Clave"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claveGet</w:t>
            </w:r>
            <w:r>
              <w:rPr>
                <w:color w:val="E8BA36"/>
              </w:rPr>
              <w:t>()</w:t>
            </w:r>
          </w:p>
        </w:tc>
      </w:tr>
      <w:tr w:rsidR="00AD2FA7" w:rsidRPr="003809A8" w14:paraId="43728FC6" w14:textId="77777777" w:rsidTr="00B10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</w:tcPr>
          <w:p w14:paraId="3ADE7F44" w14:textId="77777777" w:rsidR="00AD2FA7" w:rsidRPr="003809A8" w:rsidRDefault="00AD2FA7">
            <w:pPr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</w:tcPr>
          <w:p w14:paraId="04C5283A" w14:textId="77777777" w:rsidR="00AD2FA7" w:rsidRPr="003809A8" w:rsidRDefault="00AD2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1AA4E85A" w14:textId="77A0C7D5" w:rsidR="00AD2FA7" w:rsidRPr="00AD2FA7" w:rsidRDefault="00AD2FA7" w:rsidP="00AD2FA7">
            <w:pPr>
              <w:pStyle w:val="HTMLconformatoprevio"/>
              <w:shd w:val="clear" w:color="auto" w:fill="1E1F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@PostMapping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"Clave"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clavePost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 xml:space="preserve">@RequestParam </w:t>
            </w:r>
            <w:r>
              <w:rPr>
                <w:color w:val="BCBEC4"/>
              </w:rPr>
              <w:t>String clave</w:t>
            </w:r>
            <w:r>
              <w:rPr>
                <w:color w:val="E8BA36"/>
              </w:rPr>
              <w:t>)</w:t>
            </w:r>
          </w:p>
        </w:tc>
      </w:tr>
      <w:tr w:rsidR="00AD2FA7" w:rsidRPr="003809A8" w14:paraId="72246039" w14:textId="77777777" w:rsidTr="00B10A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Merge/>
            <w:shd w:val="clear" w:color="auto" w:fill="FFFFFF" w:themeFill="background1"/>
          </w:tcPr>
          <w:p w14:paraId="228B1FDC" w14:textId="77777777" w:rsidR="00AD2FA7" w:rsidRPr="003809A8" w:rsidRDefault="00AD2FA7">
            <w:pPr>
              <w:rPr>
                <w:sz w:val="12"/>
                <w:szCs w:val="18"/>
              </w:rPr>
            </w:pPr>
          </w:p>
        </w:tc>
        <w:tc>
          <w:tcPr>
            <w:tcW w:w="4423" w:type="dxa"/>
            <w:vMerge/>
            <w:shd w:val="clear" w:color="auto" w:fill="FFFFFF" w:themeFill="background1"/>
          </w:tcPr>
          <w:p w14:paraId="4E51F045" w14:textId="77777777" w:rsidR="00AD2FA7" w:rsidRPr="003809A8" w:rsidRDefault="00AD2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8"/>
              </w:rPr>
            </w:pPr>
          </w:p>
        </w:tc>
        <w:tc>
          <w:tcPr>
            <w:tcW w:w="9425" w:type="dxa"/>
            <w:shd w:val="clear" w:color="auto" w:fill="FFFFFF" w:themeFill="background1"/>
          </w:tcPr>
          <w:p w14:paraId="387B6D7F" w14:textId="4B33F406" w:rsidR="00AD2FA7" w:rsidRPr="00AD2FA7" w:rsidRDefault="00AD2FA7" w:rsidP="00AD2FA7">
            <w:pPr>
              <w:pStyle w:val="HTMLconformatoprevio"/>
              <w:shd w:val="clear" w:color="auto" w:fill="1E1F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BCBEC4"/>
              </w:rPr>
            </w:pPr>
            <w:r>
              <w:rPr>
                <w:color w:val="B3AE60"/>
              </w:rPr>
              <w:t>@GetMapping</w:t>
            </w:r>
            <w:r>
              <w:rPr>
                <w:color w:val="E8BA36"/>
              </w:rPr>
              <w:t>(</w:t>
            </w:r>
            <w:r>
              <w:rPr>
                <w:color w:val="6AAB73"/>
              </w:rPr>
              <w:t>"AreaPersonal"</w:t>
            </w:r>
            <w:r>
              <w:rPr>
                <w:color w:val="E8BA36"/>
              </w:rPr>
              <w:t>)</w:t>
            </w:r>
            <w:r>
              <w:rPr>
                <w:color w:val="E8BA36"/>
              </w:rPr>
              <w:br/>
            </w:r>
            <w:r>
              <w:rPr>
                <w:color w:val="CF8E6D"/>
              </w:rPr>
              <w:t xml:space="preserve">public </w:t>
            </w:r>
            <w:r>
              <w:rPr>
                <w:color w:val="BCBEC4"/>
              </w:rPr>
              <w:t xml:space="preserve">String </w:t>
            </w:r>
            <w:r>
              <w:rPr>
                <w:color w:val="56A8F5"/>
              </w:rPr>
              <w:t>areaPersonalGet</w:t>
            </w:r>
            <w:r>
              <w:rPr>
                <w:color w:val="E8BA36"/>
              </w:rPr>
              <w:t>(</w:t>
            </w:r>
            <w:r>
              <w:rPr>
                <w:color w:val="BCBEC4"/>
              </w:rPr>
              <w:t>HttpSession session,</w:t>
            </w:r>
            <w:r>
              <w:rPr>
                <w:color w:val="BCBEC4"/>
              </w:rPr>
              <w:br/>
              <w:t>Model modelo,</w:t>
            </w:r>
            <w:r>
              <w:rPr>
                <w:color w:val="BCBEC4"/>
              </w:rPr>
              <w:br/>
            </w:r>
            <w:r>
              <w:rPr>
                <w:color w:val="B3AE60"/>
              </w:rPr>
              <w:t>@CookieValue</w:t>
            </w:r>
            <w:r>
              <w:rPr>
                <w:color w:val="54A857"/>
              </w:rPr>
              <w:t>(</w:t>
            </w:r>
            <w:r>
              <w:rPr>
                <w:color w:val="BCBEC4"/>
              </w:rPr>
              <w:t xml:space="preserve">name = </w:t>
            </w:r>
            <w:r>
              <w:rPr>
                <w:color w:val="6AAB73"/>
              </w:rPr>
              <w:t>"usuario_cookie"</w:t>
            </w:r>
            <w:r>
              <w:rPr>
                <w:color w:val="BCBEC4"/>
              </w:rPr>
              <w:t xml:space="preserve">, defaultValue = </w:t>
            </w:r>
            <w:r>
              <w:rPr>
                <w:color w:val="6AAB73"/>
              </w:rPr>
              <w:t>""</w:t>
            </w:r>
            <w:r>
              <w:rPr>
                <w:color w:val="54A857"/>
              </w:rPr>
              <w:t xml:space="preserve">) </w:t>
            </w:r>
            <w:r>
              <w:rPr>
                <w:color w:val="BCBEC4"/>
              </w:rPr>
              <w:t>String contenidoCookie,</w:t>
            </w:r>
            <w:r>
              <w:rPr>
                <w:color w:val="BCBEC4"/>
              </w:rPr>
              <w:br/>
              <w:t>HttpServletResponse respuestaHttp</w:t>
            </w:r>
            <w:r>
              <w:rPr>
                <w:color w:val="E8BA36"/>
              </w:rPr>
              <w:t>)</w:t>
            </w:r>
          </w:p>
        </w:tc>
      </w:tr>
    </w:tbl>
    <w:p w14:paraId="63C54471" w14:textId="64351B69" w:rsidR="009E51DF" w:rsidRDefault="002D2C6C">
      <w:pPr>
        <w:rPr>
          <w:sz w:val="24"/>
          <w:szCs w:val="24"/>
        </w:rPr>
      </w:pPr>
      <w:r w:rsidRPr="00B10A67">
        <w:rPr>
          <w:rStyle w:val="cabecerastitulosnoIniceCar"/>
          <w:sz w:val="24"/>
          <w:szCs w:val="24"/>
        </w:rPr>
        <w:t>Comentarios:</w:t>
      </w:r>
      <w:r w:rsidRPr="00B10A67">
        <w:rPr>
          <w:sz w:val="24"/>
          <w:szCs w:val="24"/>
        </w:rPr>
        <w:t xml:space="preserve"> </w:t>
      </w:r>
      <w:r w:rsidR="00812AD0">
        <w:rPr>
          <w:sz w:val="24"/>
          <w:szCs w:val="24"/>
        </w:rPr>
        <w:t xml:space="preserve"> Al cambiar de una página del registro(distinta a resumen) a otra, los errores que hubiese en la pagina a la que accedemos desaparecen.</w:t>
      </w:r>
    </w:p>
    <w:p w14:paraId="1AFA48C3" w14:textId="203D2159" w:rsidR="00812AD0" w:rsidRPr="00B10A67" w:rsidRDefault="00812AD0">
      <w:pPr>
        <w:rPr>
          <w:sz w:val="24"/>
          <w:szCs w:val="24"/>
        </w:rPr>
      </w:pPr>
      <w:r>
        <w:rPr>
          <w:sz w:val="24"/>
          <w:szCs w:val="24"/>
        </w:rPr>
        <w:t>Faltan los test</w:t>
      </w:r>
    </w:p>
    <w:sectPr w:rsidR="00812AD0" w:rsidRPr="00B10A67" w:rsidSect="00AD2FA7">
      <w:pgSz w:w="16838" w:h="11906" w:orient="landscape" w:code="9"/>
      <w:pgMar w:top="851" w:right="919" w:bottom="567" w:left="737" w:header="369" w:footer="403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D4"/>
    <w:rsid w:val="000B1ED4"/>
    <w:rsid w:val="00206050"/>
    <w:rsid w:val="002D2C6C"/>
    <w:rsid w:val="003809A8"/>
    <w:rsid w:val="003D6CC7"/>
    <w:rsid w:val="00417DE6"/>
    <w:rsid w:val="004C213E"/>
    <w:rsid w:val="00633EA5"/>
    <w:rsid w:val="006C4E6D"/>
    <w:rsid w:val="007117AE"/>
    <w:rsid w:val="00812AD0"/>
    <w:rsid w:val="008D675E"/>
    <w:rsid w:val="009E51DF"/>
    <w:rsid w:val="00AD2FA7"/>
    <w:rsid w:val="00B10A67"/>
    <w:rsid w:val="00C223A7"/>
    <w:rsid w:val="00C6704F"/>
    <w:rsid w:val="00D8140E"/>
    <w:rsid w:val="00F26B14"/>
    <w:rsid w:val="00F9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42605"/>
  <w15:chartTrackingRefBased/>
  <w15:docId w15:val="{E4D60CB1-327B-4007-892A-72A1ED30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3E"/>
    <w:pPr>
      <w:spacing w:before="160" w:line="240" w:lineRule="auto"/>
    </w:pPr>
    <w:rPr>
      <w:rFonts w:ascii="Arial MT" w:hAnsi="Arial MT"/>
      <w:kern w:val="0"/>
      <w:sz w:val="16"/>
      <w:lang w:val="es-ES_tradn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stitulosnoInice">
    <w:name w:val="cabeceras/titulos no Inice"/>
    <w:next w:val="Normal"/>
    <w:link w:val="cabecerastitulosnoIniceCar"/>
    <w:autoRedefine/>
    <w:qFormat/>
    <w:rsid w:val="004C213E"/>
    <w:pPr>
      <w:spacing w:before="215" w:line="360" w:lineRule="auto"/>
    </w:pPr>
    <w:rPr>
      <w:rFonts w:ascii="Arial MT" w:eastAsia="Arial" w:hAnsi="Arial MT" w:cs="Arial"/>
      <w:b/>
      <w:color w:val="005EB4"/>
      <w:szCs w:val="48"/>
    </w:rPr>
  </w:style>
  <w:style w:type="character" w:customStyle="1" w:styleId="cabecerastitulosnoIniceCar">
    <w:name w:val="cabeceras/titulos no Inice Car"/>
    <w:basedOn w:val="Fuentedeprrafopredeter"/>
    <w:link w:val="cabecerastitulosnoInice"/>
    <w:rsid w:val="004C213E"/>
    <w:rPr>
      <w:rFonts w:ascii="Arial MT" w:eastAsia="Arial" w:hAnsi="Arial MT" w:cs="Arial"/>
      <w:b/>
      <w:color w:val="005EB4"/>
      <w:szCs w:val="48"/>
    </w:rPr>
  </w:style>
  <w:style w:type="paragraph" w:styleId="Sinespaciado">
    <w:name w:val="No Spacing"/>
    <w:link w:val="SinespaciadoCar"/>
    <w:uiPriority w:val="1"/>
    <w:qFormat/>
    <w:rsid w:val="009E5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5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9E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9E51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33EA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3E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3EA5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809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809A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2023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CD910-B9CB-4AFD-8127-D2E21F2A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Memoria práctica.docx</Template>
  <TotalTime>0</TotalTime>
  <Pages>4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</dc:title>
  <dc:subject/>
  <dc:creator>Jesús Lorenzo Limon</dc:creator>
  <cp:keywords/>
  <dc:description/>
  <cp:lastModifiedBy>Suso Lorenzo Limon</cp:lastModifiedBy>
  <cp:revision>2</cp:revision>
  <dcterms:created xsi:type="dcterms:W3CDTF">2024-01-02T14:13:00Z</dcterms:created>
  <dcterms:modified xsi:type="dcterms:W3CDTF">2024-01-02T14:13:00Z</dcterms:modified>
</cp:coreProperties>
</file>